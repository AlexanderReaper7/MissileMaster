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BC142" w14:textId="1ACDF8D0" w:rsidR="002C43ED" w:rsidRDefault="00CC4FA4" w:rsidP="004F4D41">
      <w:pPr>
        <w:rPr>
          <w:noProof/>
        </w:rPr>
      </w:pPr>
      <w:r>
        <w:rPr>
          <w:noProof/>
          <w:lang w:eastAsia="sv-SE"/>
        </w:rPr>
        <w:drawing>
          <wp:inline distT="0" distB="0" distL="0" distR="0" wp14:anchorId="4E3329B9" wp14:editId="1DDF4E5D">
            <wp:extent cx="5753100" cy="4752975"/>
            <wp:effectExtent l="0" t="0" r="0" b="9525"/>
            <wp:docPr id="3" name="Bildobjekt 3" descr="C:\Users\alexander.oberg4\AppData\Local\Microsoft\Windows\INetCache\Content.Word\Activity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ander.oberg4\AppData\Local\Microsoft\Windows\INetCache\Content.Word\Activity 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49A">
        <w:rPr>
          <w:noProof/>
        </w:rPr>
        <w:t>Spelet ska handla om att skjuta en missil så bra som möjligt för att träffa din måltavla, det kan vara ett fartyg, militär bas eller annat.</w:t>
      </w:r>
      <w:r w:rsidR="00536574">
        <w:rPr>
          <w:noProof/>
        </w:rPr>
        <w:t xml:space="preserve"> Action simulator startegi.</w:t>
      </w:r>
    </w:p>
    <w:p w14:paraId="448FEB0F" w14:textId="7F47BF8B" w:rsidR="00463036" w:rsidRDefault="00897616" w:rsidP="004F4D41">
      <w:pPr>
        <w:rPr>
          <w:noProof/>
        </w:rPr>
      </w:pPr>
      <w:r>
        <w:rPr>
          <w:noProof/>
        </w:rPr>
        <w:t xml:space="preserve">Generella mechanics: </w:t>
      </w:r>
    </w:p>
    <w:p w14:paraId="7E8C25A3" w14:textId="3CCAB6A1" w:rsidR="00897616" w:rsidRDefault="00897616" w:rsidP="00897616">
      <w:pPr>
        <w:pStyle w:val="Liststycke"/>
        <w:numPr>
          <w:ilvl w:val="0"/>
          <w:numId w:val="10"/>
        </w:numPr>
        <w:rPr>
          <w:noProof/>
        </w:rPr>
      </w:pPr>
      <w:r>
        <w:rPr>
          <w:noProof/>
        </w:rPr>
        <w:t>Hälsa</w:t>
      </w:r>
    </w:p>
    <w:p w14:paraId="6B5FDD80" w14:textId="0B6A2713" w:rsidR="00897616" w:rsidRDefault="00897616" w:rsidP="00897616">
      <w:pPr>
        <w:pStyle w:val="Liststycke"/>
        <w:numPr>
          <w:ilvl w:val="0"/>
          <w:numId w:val="10"/>
        </w:numPr>
        <w:rPr>
          <w:noProof/>
        </w:rPr>
      </w:pPr>
      <w:r>
        <w:rPr>
          <w:noProof/>
        </w:rPr>
        <w:t>Armor (Dmg. Resistance)</w:t>
      </w:r>
    </w:p>
    <w:p w14:paraId="0269B3EF" w14:textId="789E1F68" w:rsidR="00897616" w:rsidRDefault="00897616" w:rsidP="00897616">
      <w:pPr>
        <w:pStyle w:val="Liststycke"/>
        <w:numPr>
          <w:ilvl w:val="0"/>
          <w:numId w:val="10"/>
        </w:numPr>
        <w:rPr>
          <w:noProof/>
        </w:rPr>
      </w:pPr>
      <w:r>
        <w:rPr>
          <w:noProof/>
        </w:rPr>
        <w:t>Bränsle</w:t>
      </w:r>
    </w:p>
    <w:p w14:paraId="6527C354" w14:textId="4A9E028C" w:rsidR="00897616" w:rsidRDefault="00897616" w:rsidP="00897616">
      <w:pPr>
        <w:pStyle w:val="Liststycke"/>
        <w:numPr>
          <w:ilvl w:val="0"/>
          <w:numId w:val="10"/>
        </w:numPr>
        <w:rPr>
          <w:noProof/>
        </w:rPr>
      </w:pPr>
      <w:r>
        <w:rPr>
          <w:noProof/>
        </w:rPr>
        <w:t>Hastighet</w:t>
      </w:r>
    </w:p>
    <w:p w14:paraId="0387F576" w14:textId="50D199AE" w:rsidR="00897616" w:rsidRDefault="00475918" w:rsidP="00897616">
      <w:pPr>
        <w:pStyle w:val="Liststycke"/>
        <w:numPr>
          <w:ilvl w:val="0"/>
          <w:numId w:val="10"/>
        </w:numPr>
        <w:rPr>
          <w:noProof/>
        </w:rPr>
      </w:pPr>
      <w:r>
        <w:rPr>
          <w:noProof/>
        </w:rPr>
        <w:t>Fiende AI</w:t>
      </w:r>
    </w:p>
    <w:p w14:paraId="14018114" w14:textId="0CB54C61" w:rsidR="00475918" w:rsidRDefault="00CC4FA4" w:rsidP="00897616">
      <w:pPr>
        <w:pStyle w:val="Liststycke"/>
        <w:numPr>
          <w:ilvl w:val="0"/>
          <w:numId w:val="10"/>
        </w:numPr>
        <w:rPr>
          <w:noProof/>
        </w:rPr>
      </w:pPr>
      <w:r>
        <w:rPr>
          <w:noProof/>
        </w:rPr>
        <w:t>2D</w:t>
      </w:r>
    </w:p>
    <w:p w14:paraId="09C56F69" w14:textId="77777777" w:rsidR="00392185" w:rsidRDefault="005F58F1" w:rsidP="004F4D41">
      <w:pPr>
        <w:rPr>
          <w:noProof/>
        </w:rPr>
      </w:pPr>
      <w:r>
        <w:rPr>
          <w:noProof/>
        </w:rPr>
        <w:t xml:space="preserve">Movement: </w:t>
      </w:r>
    </w:p>
    <w:p w14:paraId="43B1479E" w14:textId="3530BD84" w:rsidR="005F58F1" w:rsidRDefault="00392185" w:rsidP="00392185">
      <w:pPr>
        <w:pStyle w:val="Liststycke"/>
        <w:numPr>
          <w:ilvl w:val="0"/>
          <w:numId w:val="2"/>
        </w:numPr>
        <w:rPr>
          <w:noProof/>
        </w:rPr>
      </w:pPr>
      <w:r>
        <w:rPr>
          <w:noProof/>
        </w:rPr>
        <w:t xml:space="preserve">Styrning: </w:t>
      </w:r>
      <w:r w:rsidR="005F58F1">
        <w:rPr>
          <w:noProof/>
        </w:rPr>
        <w:t xml:space="preserve">Finns olika sätt att styra på, aktiv via bränsle eller via vingar. Bränsle är mer </w:t>
      </w:r>
      <w:r w:rsidR="005F58F1">
        <w:rPr>
          <w:noProof/>
        </w:rPr>
        <w:lastRenderedPageBreak/>
        <w:t>kraftfull men avänder bränsle, vingar använder inte bränsle och är mindre kraftfull.</w:t>
      </w:r>
      <w:r>
        <w:rPr>
          <w:noProof/>
        </w:rPr>
        <w:t xml:space="preserve"> </w:t>
      </w:r>
    </w:p>
    <w:p w14:paraId="3919FBC7" w14:textId="0F28D0A3" w:rsidR="00392185" w:rsidRDefault="00392185" w:rsidP="00392185">
      <w:pPr>
        <w:pStyle w:val="Liststycke"/>
        <w:numPr>
          <w:ilvl w:val="0"/>
          <w:numId w:val="2"/>
        </w:numPr>
        <w:rPr>
          <w:noProof/>
        </w:rPr>
      </w:pPr>
      <w:r>
        <w:rPr>
          <w:noProof/>
        </w:rPr>
        <w:t>Main thrust: en raket motor driven av begränsatt bränsle.</w:t>
      </w:r>
    </w:p>
    <w:p w14:paraId="713C2DA2" w14:textId="21095E08" w:rsidR="00392185" w:rsidRDefault="00392185" w:rsidP="00392185">
      <w:pPr>
        <w:pStyle w:val="Liststycke"/>
        <w:numPr>
          <w:ilvl w:val="0"/>
          <w:numId w:val="2"/>
        </w:numPr>
        <w:rPr>
          <w:noProof/>
        </w:rPr>
      </w:pPr>
      <w:r>
        <w:rPr>
          <w:noProof/>
        </w:rPr>
        <w:t>Momentum: projectiler forsätter att flyga vidare även om de bryts av ifrån dess originella del.</w:t>
      </w:r>
    </w:p>
    <w:p w14:paraId="0AAC434B" w14:textId="11C1C754" w:rsidR="00A13FE0" w:rsidRDefault="00392185" w:rsidP="00A13FE0">
      <w:pPr>
        <w:pStyle w:val="Liststycke"/>
        <w:numPr>
          <w:ilvl w:val="0"/>
          <w:numId w:val="2"/>
        </w:numPr>
        <w:rPr>
          <w:noProof/>
        </w:rPr>
      </w:pPr>
      <w:r>
        <w:rPr>
          <w:noProof/>
        </w:rPr>
        <w:t xml:space="preserve">Gravitation: beroende på vilken höjd du </w:t>
      </w:r>
      <w:r w:rsidR="00A13FE0">
        <w:rPr>
          <w:noProof/>
        </w:rPr>
        <w:t>är på, vid havs nivå är den 9.8</w:t>
      </w:r>
    </w:p>
    <w:p w14:paraId="52089571" w14:textId="2168D340" w:rsidR="004C05FE" w:rsidRDefault="004C05FE" w:rsidP="00A13FE0">
      <w:pPr>
        <w:pStyle w:val="Liststycke"/>
        <w:numPr>
          <w:ilvl w:val="0"/>
          <w:numId w:val="2"/>
        </w:numPr>
        <w:rPr>
          <w:noProof/>
        </w:rPr>
      </w:pPr>
      <w:r>
        <w:rPr>
          <w:noProof/>
        </w:rPr>
        <w:t xml:space="preserve">Vapen spetsen kan kopplas ifrån raketen, spetsen fortsätter </w:t>
      </w:r>
      <w:r w:rsidR="00F57CBC">
        <w:rPr>
          <w:noProof/>
        </w:rPr>
        <w:t xml:space="preserve">att </w:t>
      </w:r>
      <w:bookmarkStart w:id="0" w:name="_GoBack"/>
      <w:bookmarkEnd w:id="0"/>
      <w:r>
        <w:rPr>
          <w:noProof/>
        </w:rPr>
        <w:t>flyga.</w:t>
      </w:r>
    </w:p>
    <w:p w14:paraId="74C991E3" w14:textId="284EAE73" w:rsidR="00536574" w:rsidRDefault="00536574" w:rsidP="00536574">
      <w:pPr>
        <w:rPr>
          <w:noProof/>
        </w:rPr>
      </w:pPr>
      <w:r>
        <w:rPr>
          <w:noProof/>
        </w:rPr>
        <w:t>Kontroller:</w:t>
      </w:r>
    </w:p>
    <w:p w14:paraId="6D872B3F" w14:textId="7AE7374D" w:rsidR="00536574" w:rsidRDefault="00536574" w:rsidP="00536574">
      <w:pPr>
        <w:pStyle w:val="Liststycke"/>
        <w:numPr>
          <w:ilvl w:val="0"/>
          <w:numId w:val="8"/>
        </w:numPr>
        <w:rPr>
          <w:noProof/>
        </w:rPr>
      </w:pPr>
      <w:r>
        <w:rPr>
          <w:noProof/>
        </w:rPr>
        <w:t>WASD för att styra missilens position och hastighet</w:t>
      </w:r>
    </w:p>
    <w:p w14:paraId="13417F42" w14:textId="06832E91" w:rsidR="00536574" w:rsidRDefault="00536574" w:rsidP="00536574">
      <w:pPr>
        <w:pStyle w:val="Liststycke"/>
        <w:numPr>
          <w:ilvl w:val="0"/>
          <w:numId w:val="8"/>
        </w:numPr>
        <w:rPr>
          <w:noProof/>
        </w:rPr>
      </w:pPr>
      <w:r>
        <w:rPr>
          <w:noProof/>
        </w:rPr>
        <w:t>SPACE för action 1</w:t>
      </w:r>
    </w:p>
    <w:p w14:paraId="719E2C77" w14:textId="2D05754A" w:rsidR="00536574" w:rsidRDefault="00536574" w:rsidP="00536574">
      <w:pPr>
        <w:pStyle w:val="Liststycke"/>
        <w:numPr>
          <w:ilvl w:val="0"/>
          <w:numId w:val="8"/>
        </w:numPr>
        <w:rPr>
          <w:noProof/>
        </w:rPr>
      </w:pPr>
      <w:r>
        <w:rPr>
          <w:noProof/>
        </w:rPr>
        <w:t>E för Evasives (flares etc.)</w:t>
      </w:r>
    </w:p>
    <w:p w14:paraId="5045CCE6" w14:textId="4606675B" w:rsidR="00536574" w:rsidRDefault="00D23056" w:rsidP="00536574">
      <w:pPr>
        <w:pStyle w:val="Liststycke"/>
        <w:numPr>
          <w:ilvl w:val="0"/>
          <w:numId w:val="8"/>
        </w:numPr>
        <w:rPr>
          <w:noProof/>
        </w:rPr>
      </w:pPr>
      <w:r>
        <w:rPr>
          <w:noProof/>
        </w:rPr>
        <w:t>ESC för pause</w:t>
      </w:r>
    </w:p>
    <w:p w14:paraId="7EB7F54E" w14:textId="77777777" w:rsidR="00D23056" w:rsidRDefault="00D23056" w:rsidP="00536574">
      <w:pPr>
        <w:pStyle w:val="Liststycke"/>
        <w:numPr>
          <w:ilvl w:val="0"/>
          <w:numId w:val="8"/>
        </w:numPr>
        <w:rPr>
          <w:noProof/>
        </w:rPr>
      </w:pPr>
    </w:p>
    <w:p w14:paraId="3B8322D0" w14:textId="10F22148" w:rsidR="007A7D65" w:rsidRDefault="007A7D65" w:rsidP="007A7D65">
      <w:pPr>
        <w:rPr>
          <w:noProof/>
        </w:rPr>
      </w:pPr>
      <w:r>
        <w:rPr>
          <w:noProof/>
        </w:rPr>
        <w:t xml:space="preserve">Economy: </w:t>
      </w:r>
    </w:p>
    <w:p w14:paraId="33C55BBE" w14:textId="4A017CDF" w:rsidR="00A13FE0" w:rsidRDefault="007A7D65" w:rsidP="00536574">
      <w:pPr>
        <w:pStyle w:val="Liststycke"/>
        <w:numPr>
          <w:ilvl w:val="0"/>
          <w:numId w:val="3"/>
        </w:numPr>
        <w:rPr>
          <w:noProof/>
        </w:rPr>
      </w:pPr>
      <w:r>
        <w:rPr>
          <w:noProof/>
        </w:rPr>
        <w:t>Tjänar pengar genom att förstöra så mycket som möjligt av fienden</w:t>
      </w:r>
      <w:r w:rsidR="00536574">
        <w:rPr>
          <w:noProof/>
        </w:rPr>
        <w:t>.</w:t>
      </w:r>
    </w:p>
    <w:p w14:paraId="738AFF78" w14:textId="6799EBD9" w:rsidR="007A7D65" w:rsidRDefault="007A7D65" w:rsidP="007A7D65">
      <w:pPr>
        <w:pStyle w:val="Liststycke"/>
        <w:numPr>
          <w:ilvl w:val="0"/>
          <w:numId w:val="3"/>
        </w:numPr>
        <w:rPr>
          <w:noProof/>
        </w:rPr>
      </w:pPr>
      <w:r>
        <w:rPr>
          <w:noProof/>
        </w:rPr>
        <w:t>Uppgraderingar kan köpas för pengar.</w:t>
      </w:r>
    </w:p>
    <w:p w14:paraId="16F9C099" w14:textId="30BE8DB1" w:rsidR="007A7D65" w:rsidRDefault="007A7D65" w:rsidP="007A7D65">
      <w:pPr>
        <w:pStyle w:val="Liststycke"/>
        <w:numPr>
          <w:ilvl w:val="0"/>
          <w:numId w:val="3"/>
        </w:numPr>
        <w:rPr>
          <w:noProof/>
        </w:rPr>
      </w:pPr>
      <w:r>
        <w:rPr>
          <w:noProof/>
        </w:rPr>
        <w:t>Uppgraderingar kan öka mängden pengar tjänade.</w:t>
      </w:r>
    </w:p>
    <w:p w14:paraId="194E9685" w14:textId="00DCEE9E" w:rsidR="007A7D65" w:rsidRDefault="007A7D65" w:rsidP="007A7D65">
      <w:pPr>
        <w:pStyle w:val="Liststycke"/>
        <w:numPr>
          <w:ilvl w:val="0"/>
          <w:numId w:val="3"/>
        </w:numPr>
        <w:rPr>
          <w:noProof/>
        </w:rPr>
      </w:pPr>
      <w:r>
        <w:rPr>
          <w:noProof/>
        </w:rPr>
        <w:t>En störr</w:t>
      </w:r>
      <w:r w:rsidR="00475918">
        <w:rPr>
          <w:noProof/>
        </w:rPr>
        <w:t>e raket med större krigs spets kostar mer men du gör mer skada</w:t>
      </w:r>
      <w:r>
        <w:rPr>
          <w:noProof/>
        </w:rPr>
        <w:t>.</w:t>
      </w:r>
    </w:p>
    <w:p w14:paraId="6E8A2EED" w14:textId="2930192A" w:rsidR="007A7D65" w:rsidRDefault="007A7D65" w:rsidP="007A7D65">
      <w:pPr>
        <w:rPr>
          <w:noProof/>
        </w:rPr>
      </w:pPr>
      <w:r>
        <w:rPr>
          <w:noProof/>
        </w:rPr>
        <w:t>Story: Moderlandet måste försvaras</w:t>
      </w:r>
      <w:r w:rsidR="00EF6375">
        <w:rPr>
          <w:noProof/>
        </w:rPr>
        <w:t>! Ditt land attakeras av ett hostilt land och kärnvapen krig är det enda tillvägagångs sättet. Du måste styra dina missiler till måltavlan och komma ut på toppen.</w:t>
      </w:r>
    </w:p>
    <w:p w14:paraId="3542196E" w14:textId="74DBA127" w:rsidR="00463036" w:rsidRDefault="00463036" w:rsidP="007A7D65">
      <w:pPr>
        <w:rPr>
          <w:noProof/>
        </w:rPr>
      </w:pPr>
      <w:r>
        <w:rPr>
          <w:noProof/>
        </w:rPr>
        <w:t>Cheats:</w:t>
      </w:r>
    </w:p>
    <w:p w14:paraId="28C25B4B" w14:textId="7E90D178" w:rsidR="00463036" w:rsidRDefault="00463036" w:rsidP="00463036">
      <w:pPr>
        <w:pStyle w:val="Liststycke"/>
        <w:numPr>
          <w:ilvl w:val="0"/>
          <w:numId w:val="9"/>
        </w:numPr>
        <w:rPr>
          <w:noProof/>
        </w:rPr>
      </w:pPr>
      <w:r>
        <w:rPr>
          <w:noProof/>
        </w:rPr>
        <w:t>Godmode, resistance 100%</w:t>
      </w:r>
    </w:p>
    <w:p w14:paraId="3DC34D7D" w14:textId="02D4F3E3" w:rsidR="00463036" w:rsidRDefault="00463036" w:rsidP="00463036">
      <w:pPr>
        <w:pStyle w:val="Liststycke"/>
        <w:numPr>
          <w:ilvl w:val="0"/>
          <w:numId w:val="9"/>
        </w:numPr>
        <w:rPr>
          <w:noProof/>
        </w:rPr>
      </w:pPr>
      <w:r>
        <w:rPr>
          <w:noProof/>
        </w:rPr>
        <w:t>Inf. Bränsle</w:t>
      </w:r>
    </w:p>
    <w:p w14:paraId="25EC60DD" w14:textId="0B60CAB7" w:rsidR="00463036" w:rsidRDefault="00463036" w:rsidP="00463036">
      <w:pPr>
        <w:pStyle w:val="Liststycke"/>
        <w:numPr>
          <w:ilvl w:val="0"/>
          <w:numId w:val="9"/>
        </w:numPr>
        <w:rPr>
          <w:noProof/>
        </w:rPr>
      </w:pPr>
      <w:r>
        <w:rPr>
          <w:noProof/>
        </w:rPr>
        <w:t>Inf.flares</w:t>
      </w:r>
    </w:p>
    <w:p w14:paraId="1B4D88DA" w14:textId="73D67299" w:rsidR="00463036" w:rsidRDefault="00463036" w:rsidP="00463036">
      <w:pPr>
        <w:pStyle w:val="Liststycke"/>
        <w:numPr>
          <w:ilvl w:val="0"/>
          <w:numId w:val="9"/>
        </w:numPr>
        <w:rPr>
          <w:noProof/>
        </w:rPr>
      </w:pPr>
      <w:r>
        <w:rPr>
          <w:noProof/>
        </w:rPr>
        <w:t>Öka/minska hastighet</w:t>
      </w:r>
    </w:p>
    <w:p w14:paraId="106E77C2" w14:textId="1ADC36C6" w:rsidR="00463036" w:rsidRDefault="00463036" w:rsidP="00463036">
      <w:pPr>
        <w:pStyle w:val="Liststycke"/>
        <w:numPr>
          <w:ilvl w:val="0"/>
          <w:numId w:val="9"/>
        </w:numPr>
        <w:rPr>
          <w:noProof/>
        </w:rPr>
      </w:pPr>
      <w:r>
        <w:rPr>
          <w:noProof/>
        </w:rPr>
        <w:t>Öka/minska hälsa</w:t>
      </w:r>
    </w:p>
    <w:p w14:paraId="4A775318" w14:textId="56478D38" w:rsidR="00A13FE0" w:rsidRDefault="00A13FE0" w:rsidP="007A7D65">
      <w:pPr>
        <w:rPr>
          <w:noProof/>
        </w:rPr>
      </w:pPr>
      <w:r>
        <w:rPr>
          <w:noProof/>
        </w:rPr>
        <w:t>purchables:</w:t>
      </w:r>
    </w:p>
    <w:p w14:paraId="12017CE1" w14:textId="1989665C" w:rsidR="00A13FE0" w:rsidRDefault="00A13FE0" w:rsidP="00A13FE0">
      <w:pPr>
        <w:pStyle w:val="Liststycke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>Uppgraderingar</w:t>
      </w:r>
    </w:p>
    <w:p w14:paraId="307CBA13" w14:textId="4F4CC6AC" w:rsidR="00A13FE0" w:rsidRDefault="00A13FE0" w:rsidP="00A13FE0">
      <w:pPr>
        <w:pStyle w:val="Liststycke"/>
        <w:numPr>
          <w:ilvl w:val="0"/>
          <w:numId w:val="4"/>
        </w:numPr>
        <w:rPr>
          <w:noProof/>
        </w:rPr>
      </w:pPr>
      <w:r>
        <w:rPr>
          <w:noProof/>
        </w:rPr>
        <w:t>Starkare motor</w:t>
      </w:r>
    </w:p>
    <w:p w14:paraId="34499F12" w14:textId="02E0BD1E" w:rsidR="00A13FE0" w:rsidRDefault="00A13FE0" w:rsidP="00A13FE0">
      <w:pPr>
        <w:pStyle w:val="Liststycke"/>
        <w:numPr>
          <w:ilvl w:val="0"/>
          <w:numId w:val="4"/>
        </w:numPr>
        <w:rPr>
          <w:noProof/>
        </w:rPr>
      </w:pPr>
      <w:r>
        <w:rPr>
          <w:noProof/>
        </w:rPr>
        <w:t>Bättre bränsle</w:t>
      </w:r>
    </w:p>
    <w:p w14:paraId="02C3E57E" w14:textId="68632871" w:rsidR="00A13FE0" w:rsidRDefault="00A13FE0" w:rsidP="00A13FE0">
      <w:pPr>
        <w:pStyle w:val="Liststycke"/>
        <w:numPr>
          <w:ilvl w:val="0"/>
          <w:numId w:val="4"/>
        </w:numPr>
        <w:rPr>
          <w:noProof/>
        </w:rPr>
      </w:pPr>
      <w:r>
        <w:rPr>
          <w:noProof/>
        </w:rPr>
        <w:t>Starkare chassi</w:t>
      </w:r>
    </w:p>
    <w:p w14:paraId="3F137169" w14:textId="2F2A70B2" w:rsidR="00A13FE0" w:rsidRDefault="00A13FE0" w:rsidP="00A13FE0">
      <w:pPr>
        <w:pStyle w:val="Liststycke"/>
        <w:numPr>
          <w:ilvl w:val="0"/>
          <w:numId w:val="4"/>
        </w:numPr>
        <w:rPr>
          <w:noProof/>
        </w:rPr>
      </w:pPr>
      <w:r>
        <w:rPr>
          <w:noProof/>
        </w:rPr>
        <w:t>Decoys</w:t>
      </w:r>
    </w:p>
    <w:p w14:paraId="0A9DE347" w14:textId="7C68346F" w:rsidR="00A13FE0" w:rsidRDefault="00A13FE0" w:rsidP="00A13FE0">
      <w:pPr>
        <w:pStyle w:val="Liststycke"/>
        <w:numPr>
          <w:ilvl w:val="0"/>
          <w:numId w:val="4"/>
        </w:numPr>
        <w:rPr>
          <w:noProof/>
        </w:rPr>
      </w:pPr>
      <w:r>
        <w:rPr>
          <w:noProof/>
        </w:rPr>
        <w:t>Emp</w:t>
      </w:r>
    </w:p>
    <w:p w14:paraId="44B074FE" w14:textId="1445939A" w:rsidR="00536574" w:rsidRDefault="00536574" w:rsidP="00A13FE0">
      <w:pPr>
        <w:pStyle w:val="Liststycke"/>
        <w:numPr>
          <w:ilvl w:val="0"/>
          <w:numId w:val="4"/>
        </w:numPr>
        <w:rPr>
          <w:noProof/>
        </w:rPr>
      </w:pPr>
      <w:r>
        <w:rPr>
          <w:noProof/>
        </w:rPr>
        <w:t>Starkare payload (vapen spets)</w:t>
      </w:r>
    </w:p>
    <w:p w14:paraId="4C3C4250" w14:textId="77777777" w:rsidR="00536574" w:rsidRDefault="00536574" w:rsidP="00A13FE0">
      <w:pPr>
        <w:pStyle w:val="Liststycke"/>
        <w:numPr>
          <w:ilvl w:val="0"/>
          <w:numId w:val="4"/>
        </w:numPr>
        <w:rPr>
          <w:noProof/>
        </w:rPr>
      </w:pPr>
    </w:p>
    <w:p w14:paraId="6AE482EC" w14:textId="33183871" w:rsidR="00A13FE0" w:rsidRDefault="00A13FE0" w:rsidP="00A13FE0">
      <w:pPr>
        <w:pStyle w:val="Liststycke"/>
        <w:numPr>
          <w:ilvl w:val="0"/>
          <w:numId w:val="5"/>
        </w:numPr>
        <w:rPr>
          <w:noProof/>
        </w:rPr>
      </w:pPr>
      <w:r>
        <w:rPr>
          <w:noProof/>
        </w:rPr>
        <w:t>Customizables</w:t>
      </w:r>
    </w:p>
    <w:p w14:paraId="433A2589" w14:textId="19AC2823" w:rsidR="00A13FE0" w:rsidRDefault="00A13FE0" w:rsidP="00A13FE0">
      <w:pPr>
        <w:pStyle w:val="Liststycke"/>
        <w:numPr>
          <w:ilvl w:val="0"/>
          <w:numId w:val="7"/>
        </w:numPr>
        <w:rPr>
          <w:noProof/>
        </w:rPr>
      </w:pPr>
      <w:r>
        <w:rPr>
          <w:noProof/>
        </w:rPr>
        <w:t>Skins (missil, launch platform)</w:t>
      </w:r>
    </w:p>
    <w:p w14:paraId="54616846" w14:textId="29FC3C3F" w:rsidR="00A13FE0" w:rsidRDefault="00A13FE0" w:rsidP="00A13FE0">
      <w:pPr>
        <w:pStyle w:val="Liststycke"/>
        <w:numPr>
          <w:ilvl w:val="0"/>
          <w:numId w:val="7"/>
        </w:numPr>
        <w:rPr>
          <w:noProof/>
        </w:rPr>
      </w:pPr>
      <w:r>
        <w:rPr>
          <w:noProof/>
        </w:rPr>
        <w:t>Rök färg</w:t>
      </w:r>
    </w:p>
    <w:p w14:paraId="4CA017D9" w14:textId="7C54D16E" w:rsidR="00A13FE0" w:rsidRDefault="00A13FE0" w:rsidP="00A13FE0">
      <w:pPr>
        <w:pStyle w:val="Liststycke"/>
        <w:numPr>
          <w:ilvl w:val="0"/>
          <w:numId w:val="7"/>
        </w:numPr>
        <w:rPr>
          <w:noProof/>
        </w:rPr>
      </w:pPr>
      <w:r>
        <w:rPr>
          <w:noProof/>
        </w:rPr>
        <w:t>Ljus färg</w:t>
      </w:r>
    </w:p>
    <w:p w14:paraId="572EDA42" w14:textId="77777777" w:rsidR="00A13FE0" w:rsidRDefault="00A13FE0" w:rsidP="00A13FE0">
      <w:pPr>
        <w:pStyle w:val="Liststycke"/>
        <w:ind w:left="1080"/>
        <w:rPr>
          <w:noProof/>
        </w:rPr>
      </w:pPr>
    </w:p>
    <w:p w14:paraId="4A39202F" w14:textId="77777777" w:rsidR="00EF6375" w:rsidRDefault="00EF6375" w:rsidP="007A7D65">
      <w:pPr>
        <w:rPr>
          <w:noProof/>
        </w:rPr>
      </w:pPr>
    </w:p>
    <w:p w14:paraId="1A89F3DE" w14:textId="77777777" w:rsidR="00392185" w:rsidRDefault="00392185" w:rsidP="00392185">
      <w:pPr>
        <w:ind w:left="1304"/>
        <w:rPr>
          <w:noProof/>
        </w:rPr>
      </w:pPr>
    </w:p>
    <w:sectPr w:rsidR="0039218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A6411" w14:textId="77777777" w:rsidR="00273BBA" w:rsidRDefault="00273BBA" w:rsidP="004F4D41">
      <w:pPr>
        <w:spacing w:after="0" w:line="240" w:lineRule="auto"/>
      </w:pPr>
      <w:r>
        <w:separator/>
      </w:r>
    </w:p>
  </w:endnote>
  <w:endnote w:type="continuationSeparator" w:id="0">
    <w:p w14:paraId="21BFB69B" w14:textId="77777777" w:rsidR="00273BBA" w:rsidRDefault="00273BBA" w:rsidP="004F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41754" w14:textId="231C331A" w:rsidR="002C43ED" w:rsidRDefault="002C43ED" w:rsidP="004F4D41">
    <w:pPr>
      <w:pStyle w:val="Sidfot"/>
      <w:jc w:val="center"/>
    </w:pPr>
    <w:r>
      <w:fldChar w:fldCharType="begin"/>
    </w:r>
    <w:r>
      <w:instrText>PAGE</w:instrText>
    </w:r>
    <w:r>
      <w:fldChar w:fldCharType="separate"/>
    </w:r>
    <w:r w:rsidR="00681FD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0C117" w14:textId="77777777" w:rsidR="00273BBA" w:rsidRDefault="00273BBA" w:rsidP="004F4D41">
      <w:pPr>
        <w:spacing w:after="0" w:line="240" w:lineRule="auto"/>
      </w:pPr>
      <w:r>
        <w:separator/>
      </w:r>
    </w:p>
  </w:footnote>
  <w:footnote w:type="continuationSeparator" w:id="0">
    <w:p w14:paraId="6BA8ACC2" w14:textId="77777777" w:rsidR="00273BBA" w:rsidRDefault="00273BBA" w:rsidP="004F4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B20AD" w14:textId="77777777" w:rsidR="002C43ED" w:rsidRDefault="00247D37" w:rsidP="004F4D41">
    <w:pPr>
      <w:pStyle w:val="Sidhuvud"/>
      <w:jc w:val="right"/>
    </w:pPr>
    <w:r>
      <w:t xml:space="preserve">Alexander Öberg, </w:t>
    </w:r>
    <w:r w:rsidR="002C43ED">
      <w:rPr>
        <w:noProof/>
        <w:lang w:eastAsia="sv-SE"/>
      </w:rPr>
      <w:drawing>
        <wp:anchor distT="0" distB="0" distL="0" distR="0" simplePos="0" relativeHeight="251659264" behindDoc="0" locked="0" layoutInCell="1" allowOverlap="1" wp14:anchorId="5564F703" wp14:editId="1D652142">
          <wp:simplePos x="0" y="0"/>
          <wp:positionH relativeFrom="column">
            <wp:posOffset>6985</wp:posOffset>
          </wp:positionH>
          <wp:positionV relativeFrom="paragraph">
            <wp:posOffset>7620</wp:posOffset>
          </wp:positionV>
          <wp:extent cx="1366520" cy="775335"/>
          <wp:effectExtent l="0" t="0" r="5080" b="5715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75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SU17</w:t>
    </w:r>
  </w:p>
  <w:p w14:paraId="47D15CCC" w14:textId="77777777" w:rsidR="002C43ED" w:rsidRDefault="00247D37" w:rsidP="004F4D41">
    <w:pPr>
      <w:pStyle w:val="Sidhuvud"/>
      <w:jc w:val="right"/>
    </w:pPr>
    <w:r>
      <w:t>PRRPRR01 – Spel</w:t>
    </w:r>
  </w:p>
  <w:p w14:paraId="45E1D0AE" w14:textId="77777777" w:rsidR="002C43ED" w:rsidRDefault="002C43ED" w:rsidP="004F4D41">
    <w:pPr>
      <w:pStyle w:val="Sidhuvud"/>
      <w:jc w:val="right"/>
    </w:pPr>
  </w:p>
  <w:p w14:paraId="030F837F" w14:textId="77777777" w:rsidR="002C43ED" w:rsidRDefault="002C43ED" w:rsidP="004F4D41">
    <w:pPr>
      <w:pStyle w:val="Sidhuvud"/>
      <w:jc w:val="right"/>
    </w:pPr>
  </w:p>
  <w:p w14:paraId="05346247" w14:textId="77777777" w:rsidR="002C43ED" w:rsidRDefault="002C43ED">
    <w:pPr>
      <w:pStyle w:val="Sidhuvud"/>
      <w:rPr>
        <w:szCs w:val="24"/>
      </w:rPr>
    </w:pPr>
  </w:p>
  <w:p w14:paraId="45AAE7AE" w14:textId="77777777" w:rsidR="002C43ED" w:rsidRPr="004F4D41" w:rsidRDefault="002C43ED" w:rsidP="004F4D41">
    <w:pPr>
      <w:pStyle w:val="Sidhuvud"/>
      <w:pBdr>
        <w:top w:val="single" w:sz="4" w:space="1" w:color="auto"/>
      </w:pBdr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324B"/>
    <w:multiLevelType w:val="hybridMultilevel"/>
    <w:tmpl w:val="45A89F4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0456"/>
    <w:multiLevelType w:val="hybridMultilevel"/>
    <w:tmpl w:val="E94CAE2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44589"/>
    <w:multiLevelType w:val="hybridMultilevel"/>
    <w:tmpl w:val="BD76E2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5026"/>
    <w:multiLevelType w:val="hybridMultilevel"/>
    <w:tmpl w:val="04F22E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C76E6"/>
    <w:multiLevelType w:val="hybridMultilevel"/>
    <w:tmpl w:val="51E2A3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46E14"/>
    <w:multiLevelType w:val="hybridMultilevel"/>
    <w:tmpl w:val="97CACC1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BA2441"/>
    <w:multiLevelType w:val="hybridMultilevel"/>
    <w:tmpl w:val="07745A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06890"/>
    <w:multiLevelType w:val="hybridMultilevel"/>
    <w:tmpl w:val="3D08B8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B53DB"/>
    <w:multiLevelType w:val="hybridMultilevel"/>
    <w:tmpl w:val="A018694C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9" w15:restartNumberingAfterBreak="0">
    <w:nsid w:val="7CD847BE"/>
    <w:multiLevelType w:val="hybridMultilevel"/>
    <w:tmpl w:val="14C2CF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37"/>
    <w:rsid w:val="000E16DD"/>
    <w:rsid w:val="000F00CA"/>
    <w:rsid w:val="00247D37"/>
    <w:rsid w:val="002634FB"/>
    <w:rsid w:val="00273BBA"/>
    <w:rsid w:val="0028349A"/>
    <w:rsid w:val="002C43ED"/>
    <w:rsid w:val="002E3006"/>
    <w:rsid w:val="00333ED8"/>
    <w:rsid w:val="003751C1"/>
    <w:rsid w:val="00392185"/>
    <w:rsid w:val="003C1676"/>
    <w:rsid w:val="003F7762"/>
    <w:rsid w:val="00456A8B"/>
    <w:rsid w:val="00463036"/>
    <w:rsid w:val="00475918"/>
    <w:rsid w:val="004C05FE"/>
    <w:rsid w:val="004F4D41"/>
    <w:rsid w:val="00536574"/>
    <w:rsid w:val="005F4C84"/>
    <w:rsid w:val="005F58F1"/>
    <w:rsid w:val="00664731"/>
    <w:rsid w:val="00666648"/>
    <w:rsid w:val="00681FDB"/>
    <w:rsid w:val="007A7D65"/>
    <w:rsid w:val="00897616"/>
    <w:rsid w:val="00A13FE0"/>
    <w:rsid w:val="00AF59C0"/>
    <w:rsid w:val="00CC4FA4"/>
    <w:rsid w:val="00D23056"/>
    <w:rsid w:val="00E818E1"/>
    <w:rsid w:val="00E97471"/>
    <w:rsid w:val="00EF6375"/>
    <w:rsid w:val="00F57CBC"/>
    <w:rsid w:val="00FB2781"/>
    <w:rsid w:val="00F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8CE1"/>
  <w15:chartTrackingRefBased/>
  <w15:docId w15:val="{80E7B414-B55A-440C-A126-5378D99A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33ED8"/>
    <w:pPr>
      <w:widowControl w:val="0"/>
      <w:spacing w:after="200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E97471"/>
    <w:pPr>
      <w:spacing w:before="240"/>
      <w:outlineLvl w:val="0"/>
    </w:pPr>
    <w:rPr>
      <w:rFonts w:eastAsia="Times New Roman" w:cs="Times New Roman"/>
      <w:b/>
      <w:bCs/>
      <w:kern w:val="36"/>
      <w:sz w:val="28"/>
      <w:szCs w:val="48"/>
      <w:lang w:eastAsia="sv-SE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97471"/>
    <w:pPr>
      <w:keepNext/>
      <w:keepLines/>
      <w:spacing w:before="120" w:after="0"/>
      <w:outlineLvl w:val="1"/>
    </w:pPr>
    <w:rPr>
      <w:rFonts w:eastAsiaTheme="majorEastAsia" w:cstheme="majorBidi"/>
      <w:b/>
      <w:i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97471"/>
    <w:rPr>
      <w:rFonts w:ascii="Times New Roman" w:eastAsia="Times New Roman" w:hAnsi="Times New Roman" w:cs="Times New Roman"/>
      <w:b/>
      <w:bCs/>
      <w:kern w:val="36"/>
      <w:sz w:val="2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E97471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Sidhuvud">
    <w:name w:val="header"/>
    <w:basedOn w:val="Normal"/>
    <w:link w:val="SidhuvudChar"/>
    <w:unhideWhenUsed/>
    <w:rsid w:val="004F4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F4D41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nhideWhenUsed/>
    <w:rsid w:val="004F4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F4D41"/>
    <w:rPr>
      <w:rFonts w:ascii="Times New Roman" w:hAnsi="Times New Roman"/>
      <w:sz w:val="24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4F4D4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4F4D41"/>
    <w:rPr>
      <w:rFonts w:ascii="Times New Roman" w:hAnsi="Times New Roman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4F4D41"/>
    <w:rPr>
      <w:vertAlign w:val="superscript"/>
    </w:rPr>
  </w:style>
  <w:style w:type="paragraph" w:styleId="Liststycke">
    <w:name w:val="List Paragraph"/>
    <w:basedOn w:val="Normal"/>
    <w:uiPriority w:val="34"/>
    <w:qFormat/>
    <w:rsid w:val="0039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.oberg4\Desktop\LBS%20dokumentmal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12E59-EBB8-4130-8B12-B7D5EDD02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LBS dokumentmall.dotx</Template>
  <TotalTime>305</TotalTime>
  <Pages>3</Pages>
  <Words>249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Öberg</dc:creator>
  <cp:keywords/>
  <dc:description/>
  <cp:lastModifiedBy>Alexander Öberg</cp:lastModifiedBy>
  <cp:revision>6</cp:revision>
  <dcterms:created xsi:type="dcterms:W3CDTF">2017-10-24T11:45:00Z</dcterms:created>
  <dcterms:modified xsi:type="dcterms:W3CDTF">2017-11-21T13:39:00Z</dcterms:modified>
</cp:coreProperties>
</file>